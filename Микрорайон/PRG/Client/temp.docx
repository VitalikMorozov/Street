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AFD" w:rsidRPr="00592DC0" w:rsidRDefault="001207DE" w:rsidP="00D465D1">
      <w:pPr>
        <w:ind w:firstLine="708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AFD" w:rsidRDefault="00927AFD"/>
    <w:p w:rsidR="00927AFD" w:rsidRDefault="00927AFD" w:rsidP="00152DAC">
      <w:pPr>
        <w:pStyle w:val="1"/>
        <w:jc w:val="center"/>
        <w:rPr>
          <w:sz w:val="24"/>
        </w:rPr>
      </w:pPr>
      <w:r>
        <w:rPr>
          <w:sz w:val="24"/>
        </w:rPr>
        <w:t>АКТ</w:t>
      </w:r>
    </w:p>
    <w:p w:rsidR="00927AFD" w:rsidRDefault="00152DAC" w:rsidP="00152DAC">
      <w:pPr>
        <w:jc w:val="center"/>
      </w:pPr>
      <w:r>
        <w:t xml:space="preserve">обследования </w:t>
      </w:r>
      <w:r w:rsidR="00927AFD">
        <w:t>условий жизни и воспитания несовершеннолетнего</w:t>
      </w:r>
    </w:p>
    <w:p w:rsidR="00927AFD" w:rsidRPr="00EE3223" w:rsidRDefault="00927AFD">
      <w:pPr>
        <w:jc w:val="both"/>
      </w:pPr>
      <w:r>
        <w:t>1. Дата обследования</w:t>
      </w:r>
      <w:r w:rsidR="00BF3A55">
        <w:t xml:space="preserve">: </w:t>
      </w:r>
      <w:r w:rsidR="00EE3223" w:rsidRPr="000B2769">
        <w:rPr>
          <w:i/>
          <w:u w:val="single"/>
        </w:rPr>
        <w:t>&lt;</w:t>
      </w:r>
      <w:proofErr w:type="spellStart"/>
      <w:r w:rsidR="00BF3A55" w:rsidRPr="000B2769">
        <w:rPr>
          <w:i/>
          <w:u w:val="single"/>
        </w:rPr>
        <w:t>dateobsled</w:t>
      </w:r>
      <w:proofErr w:type="spellEnd"/>
      <w:r w:rsidR="00EE3223" w:rsidRPr="000B2769">
        <w:rPr>
          <w:i/>
          <w:u w:val="single"/>
        </w:rPr>
        <w:t>&gt;</w:t>
      </w:r>
    </w:p>
    <w:p w:rsidR="00927AFD" w:rsidRPr="00BF3A55" w:rsidRDefault="00927AFD" w:rsidP="00BF3A55">
      <w:r>
        <w:t xml:space="preserve">2. Ф.И.О. </w:t>
      </w:r>
      <w:r w:rsidR="00BF3A55">
        <w:t>учащегося</w:t>
      </w:r>
      <w:r>
        <w:t xml:space="preserve"> </w:t>
      </w:r>
      <w:r w:rsidR="00BF3A55" w:rsidRPr="000B2769">
        <w:rPr>
          <w:i/>
          <w:u w:val="single"/>
        </w:rPr>
        <w:t>&lt;FIOUCH&gt;</w:t>
      </w:r>
    </w:p>
    <w:p w:rsidR="00927AFD" w:rsidRPr="003D1CCD" w:rsidRDefault="00927AFD" w:rsidP="00BF3A55">
      <w:r>
        <w:t xml:space="preserve">3. </w:t>
      </w:r>
      <w:r w:rsidR="006D647E">
        <w:t>Дата рождения</w:t>
      </w:r>
      <w:r>
        <w:t xml:space="preserve"> </w:t>
      </w:r>
      <w:r w:rsidR="00BF3A55" w:rsidRPr="000B2769">
        <w:rPr>
          <w:i/>
          <w:u w:val="single"/>
        </w:rPr>
        <w:t>&lt;</w:t>
      </w:r>
      <w:proofErr w:type="spellStart"/>
      <w:r w:rsidR="00BF3A55" w:rsidRPr="000B2769">
        <w:rPr>
          <w:i/>
          <w:u w:val="single"/>
        </w:rPr>
        <w:t>dateroj</w:t>
      </w:r>
      <w:proofErr w:type="spellEnd"/>
      <w:r w:rsidR="00BF3A55" w:rsidRPr="000B2769">
        <w:rPr>
          <w:i/>
          <w:u w:val="single"/>
        </w:rPr>
        <w:t>&gt;</w:t>
      </w:r>
    </w:p>
    <w:p w:rsidR="00927AFD" w:rsidRDefault="00927AFD">
      <w:r>
        <w:t xml:space="preserve">4. Адрес, телефон </w:t>
      </w:r>
      <w:r w:rsidR="003D1CCD" w:rsidRPr="000B2769">
        <w:rPr>
          <w:i/>
          <w:u w:val="single"/>
        </w:rPr>
        <w:t>&lt;</w:t>
      </w:r>
      <w:proofErr w:type="spellStart"/>
      <w:r w:rsidR="003D1CCD" w:rsidRPr="000B2769">
        <w:rPr>
          <w:i/>
          <w:u w:val="single"/>
        </w:rPr>
        <w:t>adres</w:t>
      </w:r>
      <w:proofErr w:type="spellEnd"/>
      <w:r w:rsidR="003D1CCD" w:rsidRPr="000B2769">
        <w:rPr>
          <w:i/>
          <w:u w:val="single"/>
        </w:rPr>
        <w:t>&gt;</w:t>
      </w:r>
    </w:p>
    <w:p w:rsidR="00927AFD" w:rsidRPr="00E03F78" w:rsidRDefault="00927AFD">
      <w:pPr>
        <w:rPr>
          <w:sz w:val="18"/>
        </w:rPr>
      </w:pPr>
      <w:r w:rsidRPr="001207DE">
        <w:rPr>
          <w:sz w:val="20"/>
        </w:rPr>
        <w:t xml:space="preserve">                                 </w:t>
      </w:r>
      <w:r w:rsidR="001207DE">
        <w:rPr>
          <w:sz w:val="20"/>
        </w:rPr>
        <w:t xml:space="preserve">                                    </w:t>
      </w:r>
      <w:r w:rsidRPr="001207DE">
        <w:rPr>
          <w:sz w:val="20"/>
        </w:rPr>
        <w:t xml:space="preserve"> </w:t>
      </w:r>
      <w:r w:rsidRPr="00E03F78">
        <w:rPr>
          <w:sz w:val="18"/>
        </w:rPr>
        <w:t>(указать постоянное место</w:t>
      </w:r>
      <w:r w:rsidR="00F935F3" w:rsidRPr="00E03F78">
        <w:rPr>
          <w:sz w:val="18"/>
        </w:rPr>
        <w:t xml:space="preserve"> жительства)</w:t>
      </w:r>
    </w:p>
    <w:p w:rsidR="00927AFD" w:rsidRDefault="00927AFD">
      <w:r>
        <w:t xml:space="preserve">5. Сведения о </w:t>
      </w:r>
      <w:r w:rsidR="006D647E">
        <w:t>проживающих в данном жилом помещении</w:t>
      </w:r>
      <w:r>
        <w:t xml:space="preserve">: </w:t>
      </w:r>
      <w:r w:rsidR="00983441">
        <w:t>(</w:t>
      </w:r>
      <w:r w:rsidR="006D647E">
        <w:t>ФИО</w:t>
      </w:r>
      <w:r>
        <w:t xml:space="preserve">,  </w:t>
      </w:r>
      <w:r w:rsidR="001207DE">
        <w:t>дата рождения</w:t>
      </w:r>
      <w:r>
        <w:t>,</w:t>
      </w:r>
      <w:r w:rsidR="006D647E">
        <w:t xml:space="preserve"> телефон, </w:t>
      </w:r>
      <w:r>
        <w:t>место работы</w:t>
      </w:r>
      <w:r w:rsidR="00983441">
        <w:t>,</w:t>
      </w:r>
      <w:r w:rsidR="006D647E">
        <w:t xml:space="preserve"> место учебы, семейное положение</w:t>
      </w:r>
      <w:r>
        <w:t xml:space="preserve">) </w:t>
      </w:r>
      <w:r w:rsidR="003D1CCD" w:rsidRPr="000B2769">
        <w:rPr>
          <w:i/>
          <w:u w:val="single"/>
        </w:rPr>
        <w:t>&lt;</w:t>
      </w:r>
      <w:proofErr w:type="spellStart"/>
      <w:r w:rsidR="003D1CCD" w:rsidRPr="000B2769">
        <w:rPr>
          <w:i/>
          <w:u w:val="single"/>
        </w:rPr>
        <w:t>projiv</w:t>
      </w:r>
      <w:proofErr w:type="spellEnd"/>
      <w:r w:rsidR="003D1CCD" w:rsidRPr="000B2769">
        <w:rPr>
          <w:i/>
          <w:u w:val="single"/>
        </w:rPr>
        <w:t>&gt;</w:t>
      </w:r>
      <w:bookmarkStart w:id="0" w:name="_GoBack"/>
      <w:bookmarkEnd w:id="0"/>
    </w:p>
    <w:p w:rsidR="006D647E" w:rsidRDefault="00927AFD">
      <w:pPr>
        <w:pStyle w:val="a3"/>
        <w:rPr>
          <w:sz w:val="24"/>
        </w:rPr>
      </w:pPr>
      <w:r>
        <w:rPr>
          <w:sz w:val="24"/>
        </w:rPr>
        <w:t xml:space="preserve">6. </w:t>
      </w:r>
      <w:r w:rsidR="006D647E">
        <w:rPr>
          <w:sz w:val="24"/>
        </w:rPr>
        <w:t>Ответственный</w:t>
      </w:r>
      <w:r>
        <w:rPr>
          <w:sz w:val="24"/>
        </w:rPr>
        <w:t xml:space="preserve"> в воспитании и содержании несовершеннолетнего </w:t>
      </w:r>
    </w:p>
    <w:p w:rsidR="00927AFD" w:rsidRPr="000B2769" w:rsidRDefault="00A5495A">
      <w:pPr>
        <w:jc w:val="both"/>
        <w:rPr>
          <w:i/>
          <w:u w:val="single"/>
        </w:rPr>
      </w:pPr>
      <w:r w:rsidRPr="000B2769">
        <w:rPr>
          <w:i/>
          <w:u w:val="single"/>
        </w:rPr>
        <w:t>&lt;</w:t>
      </w:r>
      <w:proofErr w:type="spellStart"/>
      <w:r w:rsidRPr="000B2769">
        <w:rPr>
          <w:i/>
          <w:u w:val="single"/>
        </w:rPr>
        <w:t>otvets</w:t>
      </w:r>
      <w:proofErr w:type="spellEnd"/>
      <w:r w:rsidRPr="000B2769">
        <w:rPr>
          <w:i/>
          <w:u w:val="single"/>
        </w:rPr>
        <w:t>&gt;</w:t>
      </w:r>
    </w:p>
    <w:p w:rsidR="00927AFD" w:rsidRDefault="006D647E">
      <w:pPr>
        <w:jc w:val="both"/>
      </w:pPr>
      <w:r>
        <w:t>7</w:t>
      </w:r>
      <w:r w:rsidR="00927AFD">
        <w:t xml:space="preserve">. Сведения о </w:t>
      </w:r>
      <w:r w:rsidR="000B2769">
        <w:t>учащемся</w:t>
      </w:r>
      <w:r w:rsidR="00927AFD">
        <w:t>:</w:t>
      </w:r>
    </w:p>
    <w:p w:rsidR="00927AFD" w:rsidRPr="00A5495A" w:rsidRDefault="00927AFD">
      <w:pPr>
        <w:jc w:val="both"/>
      </w:pPr>
      <w:r>
        <w:t xml:space="preserve">а) </w:t>
      </w:r>
      <w:r w:rsidR="006D647E">
        <w:t xml:space="preserve">Класс: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klass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927AFD">
      <w:pPr>
        <w:jc w:val="both"/>
      </w:pPr>
      <w:r>
        <w:t xml:space="preserve">б) </w:t>
      </w:r>
      <w:r w:rsidR="006D647E">
        <w:t>У</w:t>
      </w:r>
      <w:r>
        <w:t xml:space="preserve">спеваемость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uspev</w:t>
      </w:r>
      <w:proofErr w:type="spellEnd"/>
      <w:r w:rsidR="00A5495A" w:rsidRPr="000B2769">
        <w:rPr>
          <w:i/>
          <w:u w:val="single"/>
        </w:rPr>
        <w:t>&gt;</w:t>
      </w:r>
    </w:p>
    <w:p w:rsidR="006754AE" w:rsidRPr="00A5495A" w:rsidRDefault="00927AFD" w:rsidP="006754AE">
      <w:pPr>
        <w:jc w:val="both"/>
      </w:pPr>
      <w:r>
        <w:t>в)</w:t>
      </w:r>
      <w:r w:rsidR="006D647E">
        <w:t> З</w:t>
      </w:r>
      <w:r>
        <w:t>анятость в свободное время</w:t>
      </w:r>
      <w:r w:rsidR="00E06556">
        <w:t xml:space="preserve"> </w:t>
      </w:r>
      <w:r w:rsidR="006D647E">
        <w:t>(</w:t>
      </w:r>
      <w:r w:rsidR="00E06556">
        <w:t>организация отдыха</w:t>
      </w:r>
      <w:r w:rsidR="006D647E">
        <w:t>, занятие в кружках (секциях)):</w:t>
      </w:r>
      <w:r w:rsidR="00A5495A" w:rsidRPr="00A5495A">
        <w:t xml:space="preserve">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zan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6D647E">
      <w:pPr>
        <w:jc w:val="both"/>
      </w:pPr>
      <w:r>
        <w:t>г</w:t>
      </w:r>
      <w:r w:rsidR="00927AFD">
        <w:t xml:space="preserve">) </w:t>
      </w:r>
      <w:r>
        <w:t>С</w:t>
      </w:r>
      <w:r w:rsidR="00927AFD">
        <w:t>остояние здоровья несовершеннолетнего (жалобы на состояние здоровья, имеются ли отклонения в развитии, учет у врачей узкой специальности и др.)</w:t>
      </w:r>
      <w:r>
        <w:t xml:space="preserve"> </w:t>
      </w:r>
      <w:r w:rsidR="00A5495A" w:rsidRPr="00A5495A">
        <w:t xml:space="preserve">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sostzdor</w:t>
      </w:r>
      <w:proofErr w:type="spellEnd"/>
      <w:r w:rsidR="00A5495A" w:rsidRPr="000B2769">
        <w:rPr>
          <w:i/>
          <w:u w:val="single"/>
        </w:rPr>
        <w:t>&gt;</w:t>
      </w:r>
    </w:p>
    <w:p w:rsidR="006D647E" w:rsidRPr="00A5495A" w:rsidRDefault="006D647E">
      <w:pPr>
        <w:jc w:val="both"/>
      </w:pPr>
      <w:r>
        <w:t>д) Нарушение в поведение</w:t>
      </w:r>
      <w:r w:rsidR="00A5495A" w:rsidRPr="00A5495A">
        <w:t xml:space="preserve">: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poved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6D647E">
      <w:pPr>
        <w:jc w:val="both"/>
      </w:pPr>
      <w:r>
        <w:t>8</w:t>
      </w:r>
      <w:r w:rsidR="00927AFD">
        <w:t xml:space="preserve">.Взаимоотношения </w:t>
      </w:r>
      <w:r>
        <w:t xml:space="preserve">учащегося </w:t>
      </w:r>
      <w:r w:rsidR="00927AFD">
        <w:t>с родителями, другими членами семьи</w:t>
      </w:r>
      <w:r w:rsidR="00A5495A">
        <w:t xml:space="preserve">: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vzaimootn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6D647E" w:rsidP="00A5495A">
      <w:pPr>
        <w:jc w:val="both"/>
        <w:rPr>
          <w:lang w:val="en-US"/>
        </w:rPr>
      </w:pPr>
      <w:r>
        <w:t>9</w:t>
      </w:r>
      <w:r w:rsidR="00927AFD">
        <w:t xml:space="preserve">. На </w:t>
      </w:r>
      <w:r>
        <w:t>учащегося</w:t>
      </w:r>
      <w:r w:rsidR="00927AFD">
        <w:t xml:space="preserve"> вып</w:t>
      </w:r>
      <w:r w:rsidR="00E03F78">
        <w:t>лачивается</w:t>
      </w:r>
      <w:r w:rsidR="00E03F78" w:rsidRPr="00A92921">
        <w:rPr>
          <w:i/>
          <w:u w:val="single"/>
        </w:rPr>
        <w:t>:</w:t>
      </w:r>
      <w:r w:rsidR="00A5495A" w:rsidRPr="00A92921">
        <w:rPr>
          <w:i/>
          <w:u w:val="single"/>
        </w:rPr>
        <w:t>&lt;</w:t>
      </w:r>
      <w:proofErr w:type="spellStart"/>
      <w:r w:rsidR="00A5495A" w:rsidRPr="00A92921">
        <w:rPr>
          <w:i/>
          <w:u w:val="single"/>
        </w:rPr>
        <w:t>viplat</w:t>
      </w:r>
      <w:proofErr w:type="spellEnd"/>
      <w:r w:rsidR="00A5495A" w:rsidRPr="00A92921">
        <w:rPr>
          <w:i/>
          <w:u w:val="single"/>
        </w:rPr>
        <w:t>&gt;</w:t>
      </w:r>
    </w:p>
    <w:p w:rsidR="00E24780" w:rsidRPr="001207DE" w:rsidRDefault="00E24780" w:rsidP="006D647E">
      <w:pPr>
        <w:rPr>
          <w:sz w:val="18"/>
          <w:szCs w:val="20"/>
        </w:rPr>
      </w:pPr>
      <w:r w:rsidRPr="001207DE">
        <w:rPr>
          <w:sz w:val="18"/>
          <w:szCs w:val="20"/>
        </w:rPr>
        <w:t xml:space="preserve">(указывается в рублях за предшествующий месяц на основании </w:t>
      </w:r>
      <w:r w:rsidR="008368FF" w:rsidRPr="001207DE">
        <w:rPr>
          <w:sz w:val="18"/>
          <w:szCs w:val="20"/>
        </w:rPr>
        <w:t>информации</w:t>
      </w:r>
      <w:r w:rsidRPr="001207DE">
        <w:rPr>
          <w:sz w:val="18"/>
          <w:szCs w:val="20"/>
        </w:rPr>
        <w:t>, комитета (управления, отдела) по труду, занятости и социальной защите</w:t>
      </w:r>
      <w:r w:rsidR="008368FF" w:rsidRPr="001207DE">
        <w:rPr>
          <w:sz w:val="18"/>
          <w:szCs w:val="20"/>
        </w:rPr>
        <w:t xml:space="preserve"> и других организаций)</w:t>
      </w:r>
    </w:p>
    <w:p w:rsidR="00927AFD" w:rsidRDefault="00927AFD">
      <w:pPr>
        <w:jc w:val="both"/>
      </w:pPr>
      <w:r>
        <w:t>1</w:t>
      </w:r>
      <w:r w:rsidR="006D647E">
        <w:t>0</w:t>
      </w:r>
      <w:r>
        <w:t>. Кто является нанимателем данного жилого помещения</w:t>
      </w:r>
      <w:r w:rsidR="00C96213" w:rsidRPr="00C96213">
        <w:t xml:space="preserve">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nanim</w:t>
      </w:r>
      <w:proofErr w:type="spellEnd"/>
      <w:r w:rsidR="00C96213" w:rsidRPr="00A92921">
        <w:rPr>
          <w:i/>
          <w:u w:val="single"/>
        </w:rPr>
        <w:t>&gt;</w:t>
      </w:r>
      <w:r w:rsidR="006D647E">
        <w:t xml:space="preserve"> </w:t>
      </w:r>
    </w:p>
    <w:p w:rsidR="00FF23BE" w:rsidRPr="001207DE" w:rsidRDefault="006D647E" w:rsidP="00FF23BE">
      <w:pPr>
        <w:jc w:val="center"/>
        <w:rPr>
          <w:sz w:val="18"/>
          <w:szCs w:val="20"/>
        </w:rPr>
      </w:pPr>
      <w:r w:rsidRPr="006D647E">
        <w:rPr>
          <w:sz w:val="18"/>
          <w:szCs w:val="20"/>
        </w:rPr>
        <w:t xml:space="preserve">                                                       </w:t>
      </w:r>
      <w:r w:rsidR="00FF23BE" w:rsidRPr="001207DE">
        <w:rPr>
          <w:sz w:val="18"/>
          <w:szCs w:val="20"/>
        </w:rPr>
        <w:t>(указывается на основании информации жилищно-эксплуатационной службы)</w:t>
      </w:r>
    </w:p>
    <w:p w:rsidR="00927AFD" w:rsidRPr="00C96213" w:rsidRDefault="006D647E">
      <w:pPr>
        <w:jc w:val="both"/>
      </w:pPr>
      <w:r>
        <w:br w:type="page"/>
      </w:r>
      <w:r w:rsidR="00927AFD">
        <w:lastRenderedPageBreak/>
        <w:t>1</w:t>
      </w:r>
      <w:r>
        <w:t>1</w:t>
      </w:r>
      <w:r w:rsidR="00927AFD">
        <w:t xml:space="preserve">. </w:t>
      </w:r>
      <w:r>
        <w:t xml:space="preserve">Наличие спального места для учащегося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spalmesto</w:t>
      </w:r>
      <w:proofErr w:type="spellEnd"/>
      <w:r w:rsidR="00C96213" w:rsidRPr="00A92921">
        <w:rPr>
          <w:i/>
          <w:u w:val="single"/>
        </w:rPr>
        <w:t>&gt;</w:t>
      </w:r>
    </w:p>
    <w:p w:rsidR="006D647E" w:rsidRPr="00C96213" w:rsidRDefault="006D647E" w:rsidP="006D647E">
      <w:pPr>
        <w:jc w:val="both"/>
      </w:pPr>
      <w:r>
        <w:t>1</w:t>
      </w:r>
      <w:r>
        <w:t>2</w:t>
      </w:r>
      <w:r>
        <w:t xml:space="preserve">. Наличие </w:t>
      </w:r>
      <w:r>
        <w:t>рабочего</w:t>
      </w:r>
      <w:r>
        <w:t xml:space="preserve"> мес</w:t>
      </w:r>
      <w:r>
        <w:t xml:space="preserve">та </w:t>
      </w:r>
      <w:r>
        <w:t xml:space="preserve">для учащегося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rabmesto</w:t>
      </w:r>
      <w:proofErr w:type="spellEnd"/>
      <w:r w:rsidR="00C96213" w:rsidRPr="00A92921">
        <w:rPr>
          <w:i/>
          <w:u w:val="single"/>
        </w:rPr>
        <w:t>&gt;</w:t>
      </w:r>
    </w:p>
    <w:p w:rsidR="006D647E" w:rsidRPr="00C96213" w:rsidRDefault="006D647E" w:rsidP="006D647E">
      <w:pPr>
        <w:jc w:val="both"/>
      </w:pPr>
      <w:r>
        <w:t>1</w:t>
      </w:r>
      <w:r>
        <w:t>3</w:t>
      </w:r>
      <w:r>
        <w:t xml:space="preserve">. </w:t>
      </w:r>
      <w:r>
        <w:t xml:space="preserve">Количество проживающих </w:t>
      </w:r>
      <w:proofErr w:type="gramStart"/>
      <w:r>
        <w:t>с учащимся</w:t>
      </w:r>
      <w:proofErr w:type="gramEnd"/>
      <w:r>
        <w:t xml:space="preserve"> в комнате</w:t>
      </w:r>
      <w:r w:rsidR="00C96213" w:rsidRPr="00C96213">
        <w:t xml:space="preserve">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kolvo</w:t>
      </w:r>
      <w:proofErr w:type="spellEnd"/>
      <w:r w:rsidR="00C96213" w:rsidRPr="00A92921">
        <w:rPr>
          <w:i/>
          <w:u w:val="single"/>
        </w:rPr>
        <w:t>&gt;</w:t>
      </w:r>
    </w:p>
    <w:p w:rsidR="00927AFD" w:rsidRDefault="00927AFD" w:rsidP="00C96213">
      <w:pPr>
        <w:jc w:val="both"/>
      </w:pPr>
      <w:r>
        <w:t>1</w:t>
      </w:r>
      <w:r w:rsidR="006D647E">
        <w:t>4</w:t>
      </w:r>
      <w:r>
        <w:t xml:space="preserve">. </w:t>
      </w:r>
      <w:r w:rsidR="00CE7B25">
        <w:t xml:space="preserve">Общая площадь жилого помещения и </w:t>
      </w:r>
      <w:r w:rsidR="006D647E">
        <w:t>бытовые удобства</w:t>
      </w:r>
      <w:r w:rsidR="00CE7B25">
        <w:t xml:space="preserve"> (водопровод, канализация, газ и др.)</w:t>
      </w:r>
      <w:r w:rsidR="00C96213" w:rsidRPr="00C96213">
        <w:t xml:space="preserve">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plosiudob</w:t>
      </w:r>
      <w:proofErr w:type="spellEnd"/>
      <w:r w:rsidR="00C96213" w:rsidRPr="00A92921">
        <w:rPr>
          <w:i/>
          <w:u w:val="single"/>
        </w:rPr>
        <w:t>&gt;</w:t>
      </w:r>
    </w:p>
    <w:p w:rsidR="0068179F" w:rsidRPr="00A92921" w:rsidRDefault="0068179F">
      <w:pPr>
        <w:jc w:val="both"/>
      </w:pPr>
      <w:r w:rsidRPr="0068179F">
        <w:t>15.</w:t>
      </w:r>
      <w:r>
        <w:t xml:space="preserve"> Материальная обеспеченность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matobes</w:t>
      </w:r>
      <w:proofErr w:type="spellEnd"/>
      <w:r w:rsidR="00C96213" w:rsidRPr="00A92921">
        <w:rPr>
          <w:i/>
          <w:u w:val="single"/>
        </w:rPr>
        <w:t>&gt;</w:t>
      </w:r>
    </w:p>
    <w:p w:rsidR="00927AFD" w:rsidRPr="00A92921" w:rsidRDefault="00927AFD" w:rsidP="00A92921">
      <w:pPr>
        <w:jc w:val="both"/>
      </w:pPr>
      <w:r>
        <w:t>1</w:t>
      </w:r>
      <w:r w:rsidR="0068179F" w:rsidRPr="0068179F">
        <w:t>6</w:t>
      </w:r>
      <w:r>
        <w:t>. Выводы и мотивированное заключение с указанием целесообразной помощи несовершеннолетнему</w:t>
      </w:r>
      <w:r w:rsidR="00A92921" w:rsidRPr="00A92921">
        <w:t xml:space="preserve"> </w:t>
      </w:r>
      <w:r w:rsidR="00A92921" w:rsidRPr="00A92921">
        <w:rPr>
          <w:i/>
          <w:u w:val="single"/>
        </w:rPr>
        <w:t>&lt;</w:t>
      </w:r>
      <w:proofErr w:type="spellStart"/>
      <w:r w:rsidR="00A92921" w:rsidRPr="00A92921">
        <w:rPr>
          <w:i/>
          <w:u w:val="single"/>
          <w:lang w:val="en-US"/>
        </w:rPr>
        <w:t>vivod</w:t>
      </w:r>
      <w:proofErr w:type="spellEnd"/>
      <w:r w:rsidR="00A92921" w:rsidRPr="00A92921">
        <w:rPr>
          <w:i/>
          <w:u w:val="single"/>
        </w:rPr>
        <w:t>&gt;</w:t>
      </w:r>
    </w:p>
    <w:p w:rsidR="00927AFD" w:rsidRDefault="00927AFD">
      <w:pPr>
        <w:jc w:val="both"/>
      </w:pPr>
    </w:p>
    <w:p w:rsidR="00927AFD" w:rsidRDefault="00927AFD">
      <w:pPr>
        <w:jc w:val="both"/>
      </w:pPr>
    </w:p>
    <w:p w:rsidR="00C4526B" w:rsidRDefault="00927AFD">
      <w:pPr>
        <w:jc w:val="both"/>
      </w:pPr>
      <w:r>
        <w:t>__________________                                                                              ____________________</w:t>
      </w:r>
    </w:p>
    <w:p w:rsidR="00927AFD" w:rsidRDefault="00927AFD">
      <w:pPr>
        <w:jc w:val="both"/>
      </w:pPr>
      <w:r>
        <w:t xml:space="preserve">(должность, 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</w:t>
      </w:r>
      <w:r w:rsidR="00C4526B">
        <w:t xml:space="preserve">                   (</w:t>
      </w:r>
      <w:proofErr w:type="spellStart"/>
      <w:r w:rsidR="00C4526B">
        <w:t>И.О.Фамилия</w:t>
      </w:r>
      <w:proofErr w:type="spellEnd"/>
      <w:r w:rsidR="00C4526B">
        <w:t>)</w:t>
      </w:r>
    </w:p>
    <w:p w:rsidR="00C4526B" w:rsidRDefault="00C4526B" w:rsidP="00C4526B">
      <w:pPr>
        <w:tabs>
          <w:tab w:val="left" w:pos="6860"/>
        </w:tabs>
        <w:jc w:val="both"/>
      </w:pPr>
      <w:r>
        <w:t>__________________</w:t>
      </w:r>
      <w:r>
        <w:tab/>
        <w:t>____________________</w:t>
      </w:r>
    </w:p>
    <w:p w:rsidR="00C4526B" w:rsidRDefault="00C4526B" w:rsidP="00C4526B">
      <w:pPr>
        <w:jc w:val="both"/>
      </w:pPr>
      <w:r>
        <w:t xml:space="preserve">(должность, 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             (</w:t>
      </w:r>
      <w:proofErr w:type="spellStart"/>
      <w:r>
        <w:t>И.О.Фамилия</w:t>
      </w:r>
      <w:proofErr w:type="spellEnd"/>
      <w:r>
        <w:t>)</w:t>
      </w:r>
    </w:p>
    <w:p w:rsidR="00C4526B" w:rsidRDefault="00C4526B" w:rsidP="00C4526B">
      <w:pPr>
        <w:tabs>
          <w:tab w:val="left" w:pos="6920"/>
        </w:tabs>
        <w:jc w:val="both"/>
      </w:pPr>
      <w:r>
        <w:t>__________________</w:t>
      </w:r>
      <w:r>
        <w:tab/>
        <w:t>____________________</w:t>
      </w:r>
    </w:p>
    <w:p w:rsidR="00C4526B" w:rsidRDefault="00C4526B" w:rsidP="00C4526B">
      <w:pPr>
        <w:jc w:val="both"/>
      </w:pPr>
      <w:r>
        <w:t xml:space="preserve">(должность, 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             (</w:t>
      </w:r>
      <w:proofErr w:type="spellStart"/>
      <w:r>
        <w:t>И.О.Фамилия</w:t>
      </w:r>
      <w:proofErr w:type="spellEnd"/>
      <w:r>
        <w:t>)</w:t>
      </w:r>
    </w:p>
    <w:p w:rsidR="00C4526B" w:rsidRDefault="00C4526B" w:rsidP="00C4526B">
      <w:pPr>
        <w:jc w:val="both"/>
      </w:pPr>
    </w:p>
    <w:p w:rsidR="00C4526B" w:rsidRDefault="00C4526B">
      <w:pPr>
        <w:jc w:val="both"/>
      </w:pPr>
    </w:p>
    <w:sectPr w:rsidR="00C4526B" w:rsidSect="00E03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441"/>
    <w:rsid w:val="000205B9"/>
    <w:rsid w:val="000B2769"/>
    <w:rsid w:val="001207DE"/>
    <w:rsid w:val="00152DAC"/>
    <w:rsid w:val="003C503B"/>
    <w:rsid w:val="003D1CCD"/>
    <w:rsid w:val="005755C8"/>
    <w:rsid w:val="00592DC0"/>
    <w:rsid w:val="005E65CD"/>
    <w:rsid w:val="006754AE"/>
    <w:rsid w:val="0068179F"/>
    <w:rsid w:val="006D2666"/>
    <w:rsid w:val="006D3E8A"/>
    <w:rsid w:val="006D647E"/>
    <w:rsid w:val="00740126"/>
    <w:rsid w:val="00780255"/>
    <w:rsid w:val="008368FF"/>
    <w:rsid w:val="008563F3"/>
    <w:rsid w:val="008C7A94"/>
    <w:rsid w:val="008E7160"/>
    <w:rsid w:val="00927AFD"/>
    <w:rsid w:val="00983441"/>
    <w:rsid w:val="00A5495A"/>
    <w:rsid w:val="00A92921"/>
    <w:rsid w:val="00AB0F86"/>
    <w:rsid w:val="00B22D61"/>
    <w:rsid w:val="00BB6B8D"/>
    <w:rsid w:val="00BF3A55"/>
    <w:rsid w:val="00C4526B"/>
    <w:rsid w:val="00C96213"/>
    <w:rsid w:val="00CE7B25"/>
    <w:rsid w:val="00CF1674"/>
    <w:rsid w:val="00D465D1"/>
    <w:rsid w:val="00D567BB"/>
    <w:rsid w:val="00D93A7D"/>
    <w:rsid w:val="00DF4C4C"/>
    <w:rsid w:val="00E03F78"/>
    <w:rsid w:val="00E06556"/>
    <w:rsid w:val="00E24780"/>
    <w:rsid w:val="00E3563D"/>
    <w:rsid w:val="00EE3223"/>
    <w:rsid w:val="00F1026F"/>
    <w:rsid w:val="00F6417A"/>
    <w:rsid w:val="00F935F3"/>
    <w:rsid w:val="00F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0414B2"/>
  <w15:chartTrackingRefBased/>
  <w15:docId w15:val="{66F6E0EE-EC10-43F7-8B87-F15F2E8A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AE299-F146-4C93-8C7B-74DA8876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temp.docx</Template>
  <TotalTime>2102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Утверждаю: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User</dc:creator>
  <cp:keywords/>
  <dc:description/>
  <cp:lastModifiedBy>ADMIN-Lenovo</cp:lastModifiedBy>
  <cp:revision>3</cp:revision>
  <cp:lastPrinted>2013-02-14T13:34:00Z</cp:lastPrinted>
  <dcterms:created xsi:type="dcterms:W3CDTF">2019-05-25T12:16:00Z</dcterms:created>
  <dcterms:modified xsi:type="dcterms:W3CDTF">2019-05-27T05:22:00Z</dcterms:modified>
</cp:coreProperties>
</file>